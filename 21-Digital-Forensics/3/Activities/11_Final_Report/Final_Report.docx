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9" w:rsidRDefault="00C027D9" w:rsidP="00C027D9">
      <w:pPr>
        <w:pStyle w:val="Heading1"/>
      </w:pPr>
      <w:bookmarkStart w:id="0" w:name="_Toc40948917"/>
      <w:r>
        <w:t>Case Report</w:t>
      </w:r>
      <w:bookmarkEnd w:id="0"/>
      <w:r>
        <w:t xml:space="preserve"> </w:t>
      </w:r>
    </w:p>
    <w:p w:rsidR="00C027D9" w:rsidRDefault="00C027D9" w:rsidP="00C027D9">
      <w:pPr>
        <w:pStyle w:val="Heading1"/>
      </w:pPr>
      <w:bookmarkStart w:id="1" w:name="_Toc40948918"/>
      <w:r>
        <w:t>National Gallery DC</w:t>
      </w:r>
      <w:bookmarkEnd w:id="1"/>
    </w:p>
    <w:p w:rsidR="00C027D9" w:rsidRPr="00C027D9" w:rsidRDefault="00C027D9" w:rsidP="00C027D9">
      <w:r>
        <w:t>Tracy’s iPhone</w:t>
      </w:r>
      <w:r w:rsidR="000807EB">
        <w:t xml:space="preserve"> [2012-07-15-National-Gallery]</w:t>
      </w:r>
    </w:p>
    <w:p w:rsidR="001E28F9" w:rsidRDefault="001E28F9"/>
    <w:p w:rsidR="00676684" w:rsidRDefault="00676684">
      <w:bookmarkStart w:id="2" w:name="_GoBack"/>
      <w:bookmarkEnd w:id="2"/>
    </w:p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sdt>
      <w:sdt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id w:val="1653947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28F9" w:rsidRDefault="001E28F9">
          <w:pPr>
            <w:pStyle w:val="TOCHeading"/>
          </w:pPr>
          <w:r>
            <w:t>Table of Contents</w:t>
          </w:r>
        </w:p>
        <w:p w:rsidR="00583ADF" w:rsidRDefault="001E28F9">
          <w:pPr>
            <w:pStyle w:val="TOC1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948917" w:history="1">
            <w:r w:rsidR="00583ADF" w:rsidRPr="00FF3A33">
              <w:rPr>
                <w:rStyle w:val="Hyperlink"/>
                <w:noProof/>
              </w:rPr>
              <w:t>Case Report</w:t>
            </w:r>
            <w:r w:rsidR="00583ADF">
              <w:rPr>
                <w:noProof/>
                <w:webHidden/>
              </w:rPr>
              <w:tab/>
            </w:r>
            <w:r w:rsidR="00583ADF">
              <w:rPr>
                <w:noProof/>
                <w:webHidden/>
              </w:rPr>
              <w:fldChar w:fldCharType="begin"/>
            </w:r>
            <w:r w:rsidR="00583ADF">
              <w:rPr>
                <w:noProof/>
                <w:webHidden/>
              </w:rPr>
              <w:instrText xml:space="preserve"> PAGEREF _Toc40948917 \h </w:instrText>
            </w:r>
            <w:r w:rsidR="00583ADF">
              <w:rPr>
                <w:noProof/>
                <w:webHidden/>
              </w:rPr>
            </w:r>
            <w:r w:rsidR="00583ADF">
              <w:rPr>
                <w:noProof/>
                <w:webHidden/>
              </w:rPr>
              <w:fldChar w:fldCharType="separate"/>
            </w:r>
            <w:r w:rsidR="00583ADF">
              <w:rPr>
                <w:noProof/>
                <w:webHidden/>
              </w:rPr>
              <w:t>1</w:t>
            </w:r>
            <w:r w:rsidR="00583ADF"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1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n-US"/>
            </w:rPr>
          </w:pPr>
          <w:hyperlink w:anchor="_Toc40948918" w:history="1">
            <w:r w:rsidRPr="00FF3A33">
              <w:rPr>
                <w:rStyle w:val="Hyperlink"/>
                <w:noProof/>
              </w:rPr>
              <w:t>National Gallery 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19" w:history="1">
            <w:r w:rsidRPr="00FF3A33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0" w:history="1">
            <w:r w:rsidRPr="00FF3A33">
              <w:rPr>
                <w:rStyle w:val="Hyperlink"/>
                <w:noProof/>
              </w:rPr>
              <w:t>Details of Tracy’s 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1" w:history="1">
            <w:r w:rsidRPr="00FF3A33">
              <w:rPr>
                <w:rStyle w:val="Hyperlink"/>
                <w:noProof/>
              </w:rPr>
              <w:t>Relevant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3"/>
            <w:tabs>
              <w:tab w:val="right" w:leader="dot" w:pos="1021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40948922" w:history="1">
            <w:r w:rsidRPr="00FF3A33">
              <w:rPr>
                <w:rStyle w:val="Hyperlink"/>
                <w:noProof/>
              </w:rPr>
              <w:t>Evidence relating to theft of valuable 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3"/>
            <w:tabs>
              <w:tab w:val="right" w:leader="dot" w:pos="1021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40948923" w:history="1">
            <w:r w:rsidRPr="00FF3A33">
              <w:rPr>
                <w:rStyle w:val="Hyperlink"/>
                <w:noProof/>
              </w:rPr>
              <w:t>Evidence relating to Defacement of Museum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4" w:history="1">
            <w:r w:rsidRPr="00FF3A33">
              <w:rPr>
                <w:rStyle w:val="Hyperlink"/>
                <w:noProof/>
              </w:rPr>
              <w:t>Plot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5" w:history="1">
            <w:r w:rsidRPr="00FF3A33">
              <w:rPr>
                <w:rStyle w:val="Hyperlink"/>
                <w:noProof/>
              </w:rPr>
              <w:t>Email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6" w:history="1">
            <w:r w:rsidRPr="00FF3A33">
              <w:rPr>
                <w:rStyle w:val="Hyperlink"/>
                <w:noProof/>
              </w:rPr>
              <w:t>SMS Message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7" w:history="1">
            <w:r w:rsidRPr="00FF3A33">
              <w:rPr>
                <w:rStyle w:val="Hyperlink"/>
                <w:noProof/>
              </w:rPr>
              <w:t>Wi-Fi/GPS location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ADF" w:rsidRDefault="00583ADF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US"/>
            </w:rPr>
          </w:pPr>
          <w:hyperlink w:anchor="_Toc40948928" w:history="1">
            <w:r w:rsidRPr="00FF3A3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F9" w:rsidRDefault="001E28F9">
          <w:r>
            <w:rPr>
              <w:b/>
              <w:bCs/>
              <w:noProof/>
            </w:rPr>
            <w:fldChar w:fldCharType="end"/>
          </w:r>
        </w:p>
      </w:sdtContent>
    </w:sdt>
    <w:p w:rsidR="001E28F9" w:rsidRDefault="001E28F9"/>
    <w:p w:rsidR="001E28F9" w:rsidRDefault="001E28F9"/>
    <w:p w:rsidR="001E28F9" w:rsidRDefault="001E28F9"/>
    <w:p w:rsidR="001E28F9" w:rsidRDefault="001E28F9"/>
    <w:p w:rsidR="001E28F9" w:rsidRDefault="001E28F9"/>
    <w:p w:rsidR="00676684" w:rsidRDefault="001E28F9">
      <w:pPr>
        <w:pStyle w:val="Heading2"/>
      </w:pPr>
      <w:bookmarkStart w:id="3" w:name="_Toc40948919"/>
      <w:r>
        <w:lastRenderedPageBreak/>
        <w:t>Executive Summary</w:t>
      </w:r>
      <w:bookmarkEnd w:id="3"/>
    </w:p>
    <w:p w:rsidR="00676684" w:rsidRDefault="00C90E7E">
      <w:r>
        <w:t xml:space="preserve">On January 21, 2016, </w:t>
      </w:r>
      <w:r w:rsidR="001B6731">
        <w:t>DigiTech</w:t>
      </w:r>
      <w:r>
        <w:t xml:space="preserve"> Inc. was called in to assist with the National </w:t>
      </w:r>
      <w:r w:rsidR="00197A73">
        <w:t>Gallery</w:t>
      </w:r>
      <w:r>
        <w:t xml:space="preserve">, Washington DC (NGDC) case involving the </w:t>
      </w:r>
      <w:r w:rsidR="00197A73">
        <w:t>conspiracy</w:t>
      </w:r>
      <w:r>
        <w:t xml:space="preserve"> associated with the theft of valuable stamps and defacing of museum of art at the NGDC</w:t>
      </w:r>
      <w:r w:rsidR="00197A73">
        <w:t>.</w:t>
      </w:r>
    </w:p>
    <w:p w:rsidR="00676684" w:rsidRDefault="001B6731" w:rsidP="001B6731">
      <w:pPr>
        <w:pStyle w:val="ListBullet"/>
      </w:pPr>
      <w:r>
        <w:t>Tracy is a suspect in the above-mentioned conspiracy.</w:t>
      </w:r>
    </w:p>
    <w:p w:rsidR="001B6731" w:rsidRDefault="001B6731" w:rsidP="001B6731">
      <w:pPr>
        <w:pStyle w:val="ListBullet"/>
      </w:pPr>
      <w:r>
        <w:t>As part of the investigation, Tracy’s iPhone was taken into custody.</w:t>
      </w:r>
    </w:p>
    <w:p w:rsidR="001B6731" w:rsidRDefault="001B6731" w:rsidP="001B6731">
      <w:pPr>
        <w:pStyle w:val="ListBullet"/>
      </w:pPr>
      <w:r>
        <w:t xml:space="preserve">DigiTech Inc. </w:t>
      </w:r>
      <w:r w:rsidR="00F33DF9">
        <w:t>was tasked with investigating evidence relevant to the above-mentioned conspiracy.</w:t>
      </w:r>
    </w:p>
    <w:p w:rsidR="00634F24" w:rsidRDefault="00634F24" w:rsidP="00437A31">
      <w:r>
        <w:t>As described fully in this report, DigiTech, Inc. made the following findings:</w:t>
      </w:r>
    </w:p>
    <w:p w:rsidR="00437A31" w:rsidRDefault="00634F24" w:rsidP="00437A31">
      <w:r>
        <w:t>&lt;</w:t>
      </w:r>
      <w:r w:rsidR="00437A31">
        <w:t xml:space="preserve">Provide a brief summary of your </w:t>
      </w:r>
      <w:r w:rsidR="006974F2">
        <w:t>findings</w:t>
      </w:r>
      <w:r w:rsidR="00437A31">
        <w:t xml:space="preserve"> here.&gt;</w:t>
      </w:r>
    </w:p>
    <w:p w:rsidR="00437A31" w:rsidRDefault="00437A31" w:rsidP="008C4977">
      <w:pPr>
        <w:pStyle w:val="Heading2"/>
      </w:pPr>
    </w:p>
    <w:p w:rsidR="001E28F9" w:rsidRDefault="00D52ACD" w:rsidP="008C4977">
      <w:pPr>
        <w:pStyle w:val="Heading2"/>
      </w:pPr>
      <w:bookmarkStart w:id="4" w:name="_Toc40948920"/>
      <w:r>
        <w:t xml:space="preserve">Details of Tracy’s </w:t>
      </w:r>
      <w:r w:rsidR="000E3F83">
        <w:t>iPhone</w:t>
      </w:r>
      <w:bookmarkEnd w:id="4"/>
    </w:p>
    <w:p w:rsidR="00866724" w:rsidRDefault="00FA18C5" w:rsidP="00FA18C5">
      <w:r>
        <w:t>&lt;</w:t>
      </w:r>
      <w:r w:rsidR="00931423">
        <w:t>Paste Evidence Worksheet (Tracy’s iPhone Details) here</w:t>
      </w:r>
      <w:r>
        <w:t>.&gt;</w:t>
      </w:r>
    </w:p>
    <w:p w:rsidR="00931423" w:rsidRDefault="00931423" w:rsidP="00866724">
      <w:pPr>
        <w:pStyle w:val="Heading2"/>
      </w:pPr>
    </w:p>
    <w:p w:rsidR="00866724" w:rsidRDefault="003A2314" w:rsidP="00866724">
      <w:pPr>
        <w:pStyle w:val="Heading2"/>
      </w:pPr>
      <w:r>
        <w:t>Evidence to establish Personas</w:t>
      </w:r>
    </w:p>
    <w:p w:rsidR="00A7291A" w:rsidRDefault="00A7291A" w:rsidP="00931423">
      <w:r>
        <w:t xml:space="preserve">This </w:t>
      </w:r>
      <w:r w:rsidR="003A2314">
        <w:t xml:space="preserve">section establishes aliases, phone numbers, emails addresses associated with each person, </w:t>
      </w:r>
      <w:r w:rsidR="00EE32FA">
        <w:t xml:space="preserve">and </w:t>
      </w:r>
      <w:r w:rsidR="003A2314">
        <w:t>relationships between each individual.</w:t>
      </w:r>
    </w:p>
    <w:p w:rsidR="00DF1BB5" w:rsidRDefault="003C11E9" w:rsidP="003C11E9">
      <w:pPr>
        <w:spacing w:after="0"/>
      </w:pPr>
      <w:r>
        <w:t>Tracy:</w:t>
      </w:r>
    </w:p>
    <w:p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  <w:t>(703) 340-9961</w:t>
      </w:r>
    </w:p>
    <w:p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  <w:hyperlink r:id="rId8" w:history="1">
        <w:r w:rsidRPr="00E00C50">
          <w:rPr>
            <w:rStyle w:val="Hyperlink"/>
          </w:rPr>
          <w:t>tracysumtwelve@gmail.com</w:t>
        </w:r>
      </w:hyperlink>
    </w:p>
    <w:p w:rsidR="003C11E9" w:rsidRDefault="003C11E9" w:rsidP="003C11E9">
      <w:pPr>
        <w:spacing w:after="0" w:line="240" w:lineRule="auto"/>
        <w:ind w:left="720"/>
      </w:pPr>
      <w:r>
        <w:t>Work email:</w:t>
      </w:r>
      <w:r>
        <w:tab/>
      </w:r>
      <w:r>
        <w:tab/>
      </w:r>
      <w:hyperlink r:id="rId9" w:history="1">
        <w:r w:rsidRPr="00E00C50">
          <w:rPr>
            <w:rStyle w:val="Hyperlink"/>
          </w:rPr>
          <w:t>tracy.sumtwelve@nationalgallerydc.org</w:t>
        </w:r>
      </w:hyperlink>
    </w:p>
    <w:p w:rsidR="003C11E9" w:rsidRDefault="003C11E9" w:rsidP="003C11E9">
      <w:pPr>
        <w:spacing w:after="0" w:line="240" w:lineRule="auto"/>
        <w:ind w:left="720"/>
      </w:pPr>
      <w:r>
        <w:t>Relationship:</w:t>
      </w:r>
      <w:r>
        <w:tab/>
      </w:r>
      <w:r>
        <w:tab/>
        <w:t>Accused</w:t>
      </w:r>
    </w:p>
    <w:p w:rsidR="003C11E9" w:rsidRDefault="003C11E9" w:rsidP="003C11E9">
      <w:pPr>
        <w:spacing w:after="0" w:line="240" w:lineRule="auto"/>
      </w:pPr>
    </w:p>
    <w:p w:rsidR="003C11E9" w:rsidRDefault="003C11E9" w:rsidP="003C11E9">
      <w:pPr>
        <w:spacing w:after="0" w:line="240" w:lineRule="auto"/>
      </w:pPr>
    </w:p>
    <w:p w:rsidR="003C11E9" w:rsidRDefault="003C11E9" w:rsidP="003C11E9">
      <w:pPr>
        <w:spacing w:after="0"/>
      </w:pPr>
      <w:r>
        <w:t>Pat</w:t>
      </w:r>
      <w:r>
        <w:t>:</w:t>
      </w:r>
    </w:p>
    <w:p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Relationship:</w:t>
      </w:r>
    </w:p>
    <w:p w:rsidR="003C11E9" w:rsidRDefault="003C11E9" w:rsidP="003C11E9">
      <w:pPr>
        <w:spacing w:after="0" w:line="240" w:lineRule="auto"/>
      </w:pPr>
    </w:p>
    <w:p w:rsidR="003C11E9" w:rsidRDefault="003C11E9" w:rsidP="003C11E9">
      <w:pPr>
        <w:spacing w:after="0"/>
      </w:pPr>
      <w:r>
        <w:t>Terry</w:t>
      </w:r>
      <w:r>
        <w:t>:</w:t>
      </w:r>
    </w:p>
    <w:p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Relationship:</w:t>
      </w:r>
    </w:p>
    <w:p w:rsidR="003C11E9" w:rsidRDefault="003C11E9" w:rsidP="003C11E9">
      <w:pPr>
        <w:spacing w:after="0" w:line="240" w:lineRule="auto"/>
      </w:pPr>
    </w:p>
    <w:p w:rsidR="003C11E9" w:rsidRDefault="003C11E9" w:rsidP="003C11E9">
      <w:pPr>
        <w:spacing w:after="0"/>
      </w:pPr>
      <w:r>
        <w:t>Joe</w:t>
      </w:r>
      <w:r>
        <w:t>:</w:t>
      </w:r>
    </w:p>
    <w:p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Relationship:</w:t>
      </w:r>
    </w:p>
    <w:p w:rsidR="003C11E9" w:rsidRDefault="003C11E9" w:rsidP="003C11E9">
      <w:pPr>
        <w:spacing w:after="0" w:line="240" w:lineRule="auto"/>
      </w:pPr>
    </w:p>
    <w:p w:rsidR="003C11E9" w:rsidRDefault="003C11E9" w:rsidP="003C11E9">
      <w:pPr>
        <w:spacing w:after="0"/>
      </w:pPr>
      <w:r>
        <w:t>Carry</w:t>
      </w:r>
      <w:r>
        <w:t>:</w:t>
      </w:r>
    </w:p>
    <w:p w:rsidR="003C11E9" w:rsidRDefault="003C11E9" w:rsidP="003C11E9">
      <w:pPr>
        <w:spacing w:after="0" w:line="240" w:lineRule="auto"/>
        <w:ind w:left="720"/>
      </w:pPr>
      <w:r>
        <w:t>Phone Number:</w:t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Email:</w:t>
      </w:r>
      <w:r>
        <w:tab/>
      </w:r>
      <w:r>
        <w:tab/>
      </w:r>
      <w:r>
        <w:tab/>
      </w:r>
    </w:p>
    <w:p w:rsidR="003C11E9" w:rsidRDefault="003C11E9" w:rsidP="003C11E9">
      <w:pPr>
        <w:spacing w:after="0" w:line="240" w:lineRule="auto"/>
        <w:ind w:left="720"/>
      </w:pPr>
      <w:r>
        <w:t>Relationship:</w:t>
      </w:r>
    </w:p>
    <w:p w:rsidR="003C11E9" w:rsidRDefault="003C11E9" w:rsidP="003C11E9">
      <w:pPr>
        <w:spacing w:after="0" w:line="240" w:lineRule="auto"/>
      </w:pPr>
    </w:p>
    <w:p w:rsidR="00931423" w:rsidRDefault="00931423" w:rsidP="00931423">
      <w:r>
        <w:t>Provide a brief summary of your conclusions here.&gt;</w:t>
      </w:r>
    </w:p>
    <w:p w:rsidR="00931423" w:rsidRDefault="00931423" w:rsidP="00931423"/>
    <w:p w:rsidR="00BE60ED" w:rsidRDefault="00BE60ED" w:rsidP="00BE60ED">
      <w:pPr>
        <w:pStyle w:val="Heading3"/>
      </w:pPr>
      <w:bookmarkStart w:id="5" w:name="_Toc40948922"/>
      <w:r>
        <w:lastRenderedPageBreak/>
        <w:t>Evidence relating to theft of valuable stamps</w:t>
      </w:r>
      <w:bookmarkEnd w:id="5"/>
    </w:p>
    <w:p w:rsidR="00422D71" w:rsidRDefault="00422D71" w:rsidP="00DA50EF">
      <w:r>
        <w:t>This sub-section provides details regarding the evidence found as it relates to the theft of valuable stamps.</w:t>
      </w:r>
    </w:p>
    <w:p w:rsidR="00DA50EF" w:rsidRDefault="00422D71" w:rsidP="00DA50EF">
      <w:r>
        <w:t>&lt;</w:t>
      </w:r>
      <w:r w:rsidR="00DA50EF">
        <w:t>Provide a brief summary of your conclusions here.&gt;</w:t>
      </w:r>
    </w:p>
    <w:p w:rsidR="00A27558" w:rsidRDefault="00A27558" w:rsidP="00B93EC0">
      <w:pPr>
        <w:pStyle w:val="Heading3"/>
      </w:pPr>
      <w:bookmarkStart w:id="6" w:name="_Toc40948923"/>
    </w:p>
    <w:p w:rsidR="00B93EC0" w:rsidRDefault="00B93EC0" w:rsidP="00B93EC0">
      <w:pPr>
        <w:pStyle w:val="Heading3"/>
      </w:pPr>
      <w:r>
        <w:t xml:space="preserve">Evidence </w:t>
      </w:r>
      <w:r w:rsidR="00A11250">
        <w:t>relating</w:t>
      </w:r>
      <w:r>
        <w:t xml:space="preserve"> to Defacement of Museum Art</w:t>
      </w:r>
      <w:bookmarkEnd w:id="6"/>
    </w:p>
    <w:p w:rsidR="000A6629" w:rsidRDefault="000A6629" w:rsidP="00FA18C5">
      <w:r>
        <w:t>This sub-section provides details regarding the evidence found as it relates to the Defacement of Museum art.</w:t>
      </w:r>
    </w:p>
    <w:p w:rsidR="00FA18C5" w:rsidRDefault="000A6629" w:rsidP="00FA18C5">
      <w:r>
        <w:t>&lt;</w:t>
      </w:r>
      <w:r w:rsidR="00A11250">
        <w:t>Provide a brief summary of your conclusions here</w:t>
      </w:r>
      <w:r w:rsidR="00FA18C5">
        <w:t>.&gt;</w:t>
      </w:r>
    </w:p>
    <w:p w:rsidR="00BE60ED" w:rsidRDefault="00BE60ED" w:rsidP="00BE60ED"/>
    <w:p w:rsidR="004345BA" w:rsidRDefault="00A043A8" w:rsidP="004345BA">
      <w:pPr>
        <w:pStyle w:val="Heading2"/>
      </w:pPr>
      <w:bookmarkStart w:id="7" w:name="_Toc40948924"/>
      <w:r>
        <w:t>Plot T</w:t>
      </w:r>
      <w:r w:rsidR="004345BA">
        <w:t>imeline</w:t>
      </w:r>
      <w:bookmarkEnd w:id="7"/>
    </w:p>
    <w:p w:rsidR="00FA18C5" w:rsidRDefault="00FA18C5" w:rsidP="00FA18C5">
      <w:r>
        <w:t>&lt;</w:t>
      </w:r>
      <w:r w:rsidR="00CE5B1C">
        <w:t>Paste your Group Evidence Worksheet here</w:t>
      </w:r>
      <w:r>
        <w:t>.&gt;</w:t>
      </w:r>
    </w:p>
    <w:p w:rsidR="000174C0" w:rsidRDefault="000174C0" w:rsidP="000807EB">
      <w:pPr>
        <w:pStyle w:val="Heading2"/>
      </w:pPr>
    </w:p>
    <w:p w:rsidR="000807EB" w:rsidRDefault="00CB4119" w:rsidP="000807EB">
      <w:pPr>
        <w:pStyle w:val="Heading2"/>
      </w:pPr>
      <w:bookmarkStart w:id="8" w:name="_Toc40948925"/>
      <w:r>
        <w:t>Email C</w:t>
      </w:r>
      <w:r w:rsidR="000807EB">
        <w:t>ontent</w:t>
      </w:r>
      <w:bookmarkEnd w:id="8"/>
    </w:p>
    <w:p w:rsidR="00FA18C5" w:rsidRDefault="00FA18C5" w:rsidP="00FA18C5">
      <w:r>
        <w:t>&lt;</w:t>
      </w:r>
      <w:r w:rsidR="00FE2A83">
        <w:t>Paste your Email Content Worksheet here</w:t>
      </w:r>
      <w:r>
        <w:t>.&gt;</w:t>
      </w:r>
    </w:p>
    <w:p w:rsidR="000807EB" w:rsidRDefault="000807EB" w:rsidP="000807EB"/>
    <w:p w:rsidR="000807EB" w:rsidRDefault="00227176" w:rsidP="000807EB">
      <w:pPr>
        <w:pStyle w:val="Heading2"/>
      </w:pPr>
      <w:bookmarkStart w:id="9" w:name="_Toc40948926"/>
      <w:r>
        <w:t>SMS Message C</w:t>
      </w:r>
      <w:r w:rsidR="000807EB">
        <w:t>ontent</w:t>
      </w:r>
      <w:bookmarkEnd w:id="9"/>
    </w:p>
    <w:p w:rsidR="00FA18C5" w:rsidRDefault="00FA18C5" w:rsidP="00FA18C5">
      <w:r>
        <w:t>&lt;</w:t>
      </w:r>
      <w:r w:rsidR="00FE2A83">
        <w:t>Paste your SMS Evidence Worksheet here</w:t>
      </w:r>
      <w:r>
        <w:t>.&gt;</w:t>
      </w:r>
    </w:p>
    <w:p w:rsidR="00353B6B" w:rsidRDefault="00353B6B" w:rsidP="00FA18C5"/>
    <w:p w:rsidR="000807EB" w:rsidRDefault="00D87A76" w:rsidP="000807EB">
      <w:pPr>
        <w:pStyle w:val="Heading2"/>
      </w:pPr>
      <w:bookmarkStart w:id="10" w:name="_Toc40948927"/>
      <w:r>
        <w:lastRenderedPageBreak/>
        <w:t>Wi-Fi/</w:t>
      </w:r>
      <w:r w:rsidR="000807EB">
        <w:t>GPS location information</w:t>
      </w:r>
      <w:bookmarkEnd w:id="10"/>
    </w:p>
    <w:p w:rsidR="00FA18C5" w:rsidRDefault="00FA18C5" w:rsidP="00FA18C5">
      <w:r>
        <w:t>&lt;</w:t>
      </w:r>
      <w:r w:rsidR="008C4086">
        <w:t>Paste your GPS Evidence Worksheet here</w:t>
      </w:r>
      <w:r>
        <w:t>.&gt;</w:t>
      </w:r>
    </w:p>
    <w:p w:rsidR="00676BCB" w:rsidRDefault="00676BCB" w:rsidP="00FA18C5"/>
    <w:p w:rsidR="004345BA" w:rsidRDefault="008A09F2" w:rsidP="004345BA">
      <w:pPr>
        <w:pStyle w:val="Heading2"/>
      </w:pPr>
      <w:bookmarkStart w:id="11" w:name="_Toc40948928"/>
      <w:r>
        <w:t>C</w:t>
      </w:r>
      <w:r w:rsidR="004345BA">
        <w:t>onclusion</w:t>
      </w:r>
      <w:bookmarkEnd w:id="11"/>
    </w:p>
    <w:p w:rsidR="00F85FBB" w:rsidRDefault="00F85FBB" w:rsidP="00FA18C5">
      <w:r>
        <w:t>Evidence found on Tracy’s iPhone indicated the following:</w:t>
      </w:r>
    </w:p>
    <w:p w:rsidR="00FA18C5" w:rsidRDefault="00D96888" w:rsidP="00F85FBB">
      <w:pPr>
        <w:pStyle w:val="ListParagraph"/>
        <w:numPr>
          <w:ilvl w:val="0"/>
          <w:numId w:val="9"/>
        </w:numPr>
      </w:pPr>
      <w:r>
        <w:t>Tracy used the alias Coral and Pat used the alias Perry.</w:t>
      </w:r>
    </w:p>
    <w:p w:rsidR="00F85FBB" w:rsidRDefault="00F85FBB" w:rsidP="00F85FBB">
      <w:pPr>
        <w:pStyle w:val="ListParagraph"/>
        <w:numPr>
          <w:ilvl w:val="0"/>
          <w:numId w:val="9"/>
        </w:numPr>
      </w:pPr>
      <w:r>
        <w:t>&lt;Summarize your final conclusions regarding Tracy’s iPhone evidence here.&gt;</w:t>
      </w:r>
    </w:p>
    <w:p w:rsidR="00F85FBB" w:rsidRDefault="00F85FBB" w:rsidP="00F85FBB">
      <w:pPr>
        <w:pStyle w:val="ListParagraph"/>
        <w:numPr>
          <w:ilvl w:val="0"/>
          <w:numId w:val="9"/>
        </w:numPr>
      </w:pPr>
    </w:p>
    <w:p w:rsidR="004345BA" w:rsidRPr="004345BA" w:rsidRDefault="004345BA" w:rsidP="004345BA"/>
    <w:p w:rsidR="004345BA" w:rsidRPr="004345BA" w:rsidRDefault="004345BA" w:rsidP="004345BA"/>
    <w:p w:rsidR="00B93EC0" w:rsidRDefault="00B93EC0" w:rsidP="00BE60ED"/>
    <w:p w:rsidR="00BE60ED" w:rsidRDefault="00BE60ED" w:rsidP="00BE60ED"/>
    <w:p w:rsidR="00BE60ED" w:rsidRPr="00BE60ED" w:rsidRDefault="00BE60ED" w:rsidP="00BE60ED"/>
    <w:p w:rsidR="00BE60ED" w:rsidRDefault="00BE60ED" w:rsidP="001E28F9">
      <w:pPr>
        <w:pStyle w:val="ListBullet"/>
        <w:numPr>
          <w:ilvl w:val="0"/>
          <w:numId w:val="0"/>
        </w:numPr>
      </w:pPr>
    </w:p>
    <w:p w:rsidR="001E28F9" w:rsidRDefault="001E28F9" w:rsidP="001E28F9">
      <w:pPr>
        <w:pStyle w:val="ListBullet"/>
        <w:numPr>
          <w:ilvl w:val="0"/>
          <w:numId w:val="0"/>
        </w:numPr>
      </w:pPr>
    </w:p>
    <w:sectPr w:rsidR="001E28F9"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BF6" w:rsidRDefault="00544BF6">
      <w:pPr>
        <w:spacing w:before="0" w:after="0" w:line="240" w:lineRule="auto"/>
      </w:pPr>
      <w:r>
        <w:separator/>
      </w:r>
    </w:p>
    <w:p w:rsidR="00544BF6" w:rsidRDefault="00544BF6"/>
  </w:endnote>
  <w:endnote w:type="continuationSeparator" w:id="0">
    <w:p w:rsidR="00544BF6" w:rsidRDefault="00544BF6">
      <w:pPr>
        <w:spacing w:before="0" w:after="0" w:line="240" w:lineRule="auto"/>
      </w:pPr>
      <w:r>
        <w:continuationSeparator/>
      </w:r>
    </w:p>
    <w:p w:rsidR="00544BF6" w:rsidRDefault="00544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6684" w:rsidRDefault="008D4D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684" w:rsidRDefault="005E173D">
    <w:pPr>
      <w:pStyle w:val="Footer"/>
    </w:pPr>
    <w:r>
      <w:t>2012-07-15-National-Gallery Digital Forensic Investigation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BF6" w:rsidRDefault="00544BF6">
      <w:pPr>
        <w:spacing w:before="0" w:after="0" w:line="240" w:lineRule="auto"/>
      </w:pPr>
      <w:r>
        <w:separator/>
      </w:r>
    </w:p>
    <w:p w:rsidR="00544BF6" w:rsidRDefault="00544BF6"/>
  </w:footnote>
  <w:footnote w:type="continuationSeparator" w:id="0">
    <w:p w:rsidR="00544BF6" w:rsidRDefault="00544BF6">
      <w:pPr>
        <w:spacing w:before="0" w:after="0" w:line="240" w:lineRule="auto"/>
      </w:pPr>
      <w:r>
        <w:continuationSeparator/>
      </w:r>
    </w:p>
    <w:p w:rsidR="00544BF6" w:rsidRDefault="00544B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18AE"/>
    <w:multiLevelType w:val="hybridMultilevel"/>
    <w:tmpl w:val="EE68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D"/>
    <w:rsid w:val="000174C0"/>
    <w:rsid w:val="000807EB"/>
    <w:rsid w:val="000A6629"/>
    <w:rsid w:val="000E3F83"/>
    <w:rsid w:val="00101C30"/>
    <w:rsid w:val="00120986"/>
    <w:rsid w:val="0018660F"/>
    <w:rsid w:val="00197A73"/>
    <w:rsid w:val="001B6731"/>
    <w:rsid w:val="001E28F9"/>
    <w:rsid w:val="00227176"/>
    <w:rsid w:val="00245968"/>
    <w:rsid w:val="00353B6B"/>
    <w:rsid w:val="003A2314"/>
    <w:rsid w:val="003C11E9"/>
    <w:rsid w:val="00422D71"/>
    <w:rsid w:val="004345BA"/>
    <w:rsid w:val="00437A31"/>
    <w:rsid w:val="0045385B"/>
    <w:rsid w:val="00462FB1"/>
    <w:rsid w:val="004C62A6"/>
    <w:rsid w:val="00544BF6"/>
    <w:rsid w:val="00583ADF"/>
    <w:rsid w:val="005E173D"/>
    <w:rsid w:val="00634F24"/>
    <w:rsid w:val="00676684"/>
    <w:rsid w:val="00676BCB"/>
    <w:rsid w:val="006802CE"/>
    <w:rsid w:val="006974F2"/>
    <w:rsid w:val="006A7B5D"/>
    <w:rsid w:val="006B00C1"/>
    <w:rsid w:val="006B30DE"/>
    <w:rsid w:val="006F4585"/>
    <w:rsid w:val="007C637E"/>
    <w:rsid w:val="007F7250"/>
    <w:rsid w:val="00866724"/>
    <w:rsid w:val="00866F73"/>
    <w:rsid w:val="008A09F2"/>
    <w:rsid w:val="008C4086"/>
    <w:rsid w:val="008C4977"/>
    <w:rsid w:val="008D4D6E"/>
    <w:rsid w:val="0093001C"/>
    <w:rsid w:val="00931423"/>
    <w:rsid w:val="009E1D31"/>
    <w:rsid w:val="00A043A8"/>
    <w:rsid w:val="00A11250"/>
    <w:rsid w:val="00A27558"/>
    <w:rsid w:val="00A7291A"/>
    <w:rsid w:val="00AD2B18"/>
    <w:rsid w:val="00B93EC0"/>
    <w:rsid w:val="00BE60ED"/>
    <w:rsid w:val="00C027D9"/>
    <w:rsid w:val="00C90E7E"/>
    <w:rsid w:val="00CB4119"/>
    <w:rsid w:val="00CE5B1C"/>
    <w:rsid w:val="00D52ACD"/>
    <w:rsid w:val="00D71082"/>
    <w:rsid w:val="00D87A76"/>
    <w:rsid w:val="00D96888"/>
    <w:rsid w:val="00DA50EF"/>
    <w:rsid w:val="00DD68E7"/>
    <w:rsid w:val="00DE7B46"/>
    <w:rsid w:val="00DF1BB5"/>
    <w:rsid w:val="00EE32FA"/>
    <w:rsid w:val="00F00F88"/>
    <w:rsid w:val="00F21D78"/>
    <w:rsid w:val="00F33DF9"/>
    <w:rsid w:val="00F85FBB"/>
    <w:rsid w:val="00FA18C5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B9C493"/>
  <w15:chartTrackingRefBased/>
  <w15:docId w15:val="{8DA5B9B1-FF92-244C-96B4-FD9ADF0D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28F9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E28F9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8F9"/>
    <w:rPr>
      <w:color w:val="0072C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28F9"/>
    <w:pPr>
      <w:spacing w:before="0"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8F9"/>
    <w:pPr>
      <w:spacing w:before="0"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8F9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8F9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8F9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8F9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8F9"/>
    <w:pPr>
      <w:spacing w:before="0"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F85F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1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cysumtwelv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racy.sumtwelve@nationalgallerydc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bigueur/Library/Containers/com.microsoft.Word/Data/Library/Application%20Support/Microsoft/Office/16.0/DTS/Search/%7b12F55B5F-822E-2740-A537-5887A26E913D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9E8A07-19F2-4D4B-87F0-9FB51A19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0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2020-05-21T17:35:00Z</dcterms:created>
  <dcterms:modified xsi:type="dcterms:W3CDTF">2020-05-21T17:35:00Z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